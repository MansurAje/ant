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1" w:after="0" w:line="566" w:lineRule="exact"/>
        <w:ind w:left="778" w:right="-20"/>
        <w:jc w:val="left"/>
        <w:rPr>
          <w:rFonts w:ascii="Verdana" w:hAnsi="Verdana" w:cs="Verdana" w:eastAsia="Verdana"/>
          <w:sz w:val="48"/>
          <w:szCs w:val="48"/>
        </w:rPr>
      </w:pPr>
      <w:rPr/>
      <w:r>
        <w:rPr/>
        <w:pict>
          <v:group style="position:absolute;margin-left:369.535706pt;margin-top:5.588993pt;width:100.2133pt;height:100.2145pt;mso-position-horizontal-relative:page;mso-position-vertical-relative:paragraph;z-index:-114" coordorigin="7391,112" coordsize="2004,2004">
            <v:group style="position:absolute;left:7401;top:122;width:1984;height:1984" coordorigin="7401,122" coordsize="1984,1984">
              <v:shape style="position:absolute;left:7401;top:122;width:1984;height:1984" coordorigin="7401,122" coordsize="1984,1984" path="m7401,122l9385,122,9385,2106,7401,2106,7401,122e" filled="t" fillcolor="#EAEAE9" stroked="f">
                <v:path arrowok="t"/>
                <v:fill/>
              </v:shape>
            </v:group>
            <v:group style="position:absolute;left:7401;top:200;width:1984;height:1906" coordorigin="7401,200" coordsize="1984,1906">
              <v:shape style="position:absolute;left:7401;top:200;width:1984;height:1906" coordorigin="7401,200" coordsize="1984,1906" path="m8000,1576l7985,1582,7969,1588,7952,1594,7934,1602,7914,1608,7892,1616,7869,1624,7714,1672,7688,1678,7636,1694,7611,1700,7587,1708,7539,1720,7495,1732,7474,1738,7454,1742,7435,1746,7417,1750,7401,1754,7401,2106,9385,2106,9385,2072,8062,2072,8046,2060,8034,2042,8023,2024,8013,2010,7986,1950,7975,1884,7975,1870,7975,1848,7978,1782,7985,1712,7994,1626,8000,1576e" filled="t" fillcolor="#BFBEBD" stroked="f">
                <v:path arrowok="t"/>
                <v:fill/>
              </v:shape>
              <v:shape style="position:absolute;left:7401;top:200;width:1984;height:1906" coordorigin="7401,200" coordsize="1984,1906" path="m7906,780l7895,782,7891,792,7892,810,7912,884,7935,942,7940,956,7944,968,7946,982,7945,998,7944,1014,7945,1032,7980,1102,8025,1142,8026,1178,8030,1248,8059,1302,8072,1316,8084,1530,8088,1538,8093,1548,8099,1558,8107,1572,8172,1644,8236,1682,8321,1704,8284,1730,8251,1752,8221,1772,8195,1792,8171,1808,8118,1854,8079,1910,8064,1976,8062,2072,8724,2072,8722,2046,8307,2046,8299,2020,8293,1994,8288,1972,8286,1958,8305,1914,8318,1882,8328,1860,8335,1848,8340,1844,8345,1842,8608,1842,8604,1838,8583,1816,8562,1798,8542,1780,8522,1764,8503,1750,8486,1736,8472,1726,8450,1712,8445,1708,8443,1706,8475,1704,8505,1696,8581,1666,8636,1624,8682,1568,8689,1554,8695,1544,8699,1536,8701,1326,8717,1308,8747,1236,8756,1168,8757,1146,8776,1134,8826,1070,8840,1010,8839,996,8839,984,8840,974,8843,962,8849,948,8864,910,8873,890,8880,866,8887,844,8887,818,8879,802,8869,796,8828,796,8829,794,7958,794,7926,784,7906,780e" filled="t" fillcolor="#BFBEBD" stroked="f">
                <v:path arrowok="t"/>
                <v:fill/>
              </v:shape>
              <v:shape style="position:absolute;left:7401;top:200;width:1984;height:1906" coordorigin="7401,200" coordsize="1984,1906" path="m8789,1576l8794,1628,8797,1676,8798,1712,8798,1764,8797,1802,8791,1870,8778,1952,8757,2022,8742,2056,8740,2060,8740,2060,8724,2072,9385,2072,9385,1754,9368,1750,9351,1746,9332,1742,9312,1738,9291,1732,9247,1720,9175,1702,9125,1686,9100,1680,8946,1632,8922,1626,8898,1618,8877,1610,8856,1604,8837,1596,8820,1590,8804,1582,8789,1576e" filled="t" fillcolor="#BFBEBD" stroked="f">
                <v:path arrowok="t"/>
                <v:fill/>
              </v:shape>
              <v:shape style="position:absolute;left:7401;top:200;width:1984;height:1906" coordorigin="7401,200" coordsize="1984,1906" path="m8608,1842l8437,1842,8446,1848,8457,1868,8470,1892,8483,1918,8493,1940,8499,1954,8495,1984,8492,2002,8489,2016,8484,2032,8479,2046,8722,2046,8707,1986,8663,1908,8625,1860,8608,1842e" filled="t" fillcolor="#BFBEBD" stroked="f">
                <v:path arrowok="t"/>
                <v:fill/>
              </v:shape>
              <v:shape style="position:absolute;left:7401;top:200;width:1984;height:1906" coordorigin="7401,200" coordsize="1984,1906" path="m8850,792l8837,794,8828,796,8869,796,8866,794,8850,792e" filled="t" fillcolor="#BFBEBD" stroked="f">
                <v:path arrowok="t"/>
                <v:fill/>
              </v:shape>
              <v:shape style="position:absolute;left:7401;top:200;width:1984;height:1906" coordorigin="7401,200" coordsize="1984,1906" path="m8406,200l8380,200,8364,202,8346,206,8325,212,8301,218,8276,226,8250,236,8223,246,8167,270,8111,298,8060,330,7996,384,7958,444,7941,512,7935,584,7935,612,7935,628,7941,692,7951,760,7954,774,7958,794,8829,794,8840,734,8849,656,8851,590,8850,566,8841,496,8820,428,8771,368,8701,316,8591,258,8536,236,8510,226,8485,218,8461,212,8440,206,8421,202,8406,200e" filled="t" fillcolor="#BFBEB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56.552765pt;margin-top:3.016593pt;width:23.768132pt;height:25.0825pt;mso-position-horizontal-relative:page;mso-position-vertical-relative:paragraph;z-index:-112" coordorigin="1131,60" coordsize="475,502">
            <v:shape style="position:absolute;left:1131;top:60;width:475;height:502" coordorigin="1131,60" coordsize="475,502" path="m1242,287l1188,322,1150,370,1132,431,1131,453,1135,473,1162,527,1237,550,1302,559,1369,562,1392,561,1458,556,1520,544,1578,522,1590,504,1369,504,1328,439,1350,339,1330,335,1311,329,1293,321,1275,311,1258,300,1242,287e" filled="t" fillcolor="#F7941D" stroked="f">
              <v:path arrowok="t"/>
              <v:fill/>
            </v:shape>
            <v:shape style="position:absolute;left:1131;top:60;width:475;height:502" coordorigin="1131,60" coordsize="475,502" path="m1478,295l1427,329,1387,339,1409,439,1369,504,1590,504,1596,489,1602,470,1605,449,1606,425,1603,406,1561,337,1502,303,1478,295e" filled="t" fillcolor="#F7941D" stroked="f">
              <v:path arrowok="t"/>
              <v:fill/>
            </v:shape>
            <v:shape style="position:absolute;left:1131;top:60;width:475;height:502" coordorigin="1131,60" coordsize="475,502" path="m1369,60l1307,78,1264,125,1248,195,1253,217,1288,271,1346,300,1369,302,1391,300,1447,273,1482,218,1489,169,1484,147,1450,92,1392,62,1369,60e" filled="t" fillcolor="#F7941D" stroked="f">
              <v:path arrowok="t"/>
              <v:fill/>
            </v:shape>
          </v:group>
          <w10:wrap type="none"/>
        </w:pict>
      </w:r>
      <w:r>
        <w:rPr>
          <w:rFonts w:ascii="Verdana" w:hAnsi="Verdana" w:cs="Verdana" w:eastAsia="Verdana"/>
          <w:sz w:val="48"/>
          <w:szCs w:val="48"/>
          <w:color w:val="F7941D"/>
          <w:spacing w:val="0"/>
          <w:w w:val="100"/>
          <w:position w:val="-3"/>
        </w:rPr>
        <w:t>Profile</w:t>
      </w:r>
      <w:r>
        <w:rPr>
          <w:rFonts w:ascii="Verdana" w:hAnsi="Verdana" w:cs="Verdana" w:eastAsia="Verdana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6840"/>
          <w:pgMar w:top="1000" w:bottom="280" w:left="1020" w:right="1080"/>
        </w:sectPr>
      </w:pPr>
      <w:rPr/>
    </w:p>
    <w:p>
      <w:pPr>
        <w:spacing w:before="24" w:after="0" w:line="276" w:lineRule="auto"/>
        <w:ind w:left="118" w:right="443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About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me:</w:t>
      </w:r>
      <w:r>
        <w:rPr>
          <w:rFonts w:ascii="Verdana" w:hAnsi="Verdana" w:cs="Verdana" w:eastAsia="Verdana"/>
          <w:sz w:val="20"/>
          <w:szCs w:val="20"/>
          <w:color w:val="58524E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-5"/>
          <w:w w:val="100"/>
        </w:rPr>
        <w:t>P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ellentesque</w:t>
      </w:r>
      <w:r>
        <w:rPr>
          <w:rFonts w:ascii="Verdana" w:hAnsi="Verdana" w:cs="Verdana" w:eastAsia="Verdana"/>
          <w:sz w:val="20"/>
          <w:szCs w:val="20"/>
          <w:color w:val="58524E"/>
          <w:spacing w:val="-1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sed</w:t>
      </w:r>
      <w:r>
        <w:rPr>
          <w:rFonts w:ascii="Verdana" w:hAnsi="Verdana" w:cs="Verdana" w:eastAsia="Verdana"/>
          <w:sz w:val="20"/>
          <w:szCs w:val="20"/>
          <w:color w:val="58524E"/>
          <w:spacing w:val="-3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dignissim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odi</w:t>
      </w:r>
      <w:r>
        <w:rPr>
          <w:rFonts w:ascii="Verdana" w:hAnsi="Verdana" w:cs="Verdana" w:eastAsia="Verdana"/>
          <w:sz w:val="20"/>
          <w:szCs w:val="20"/>
          <w:color w:val="58524E"/>
          <w:spacing w:val="-2"/>
          <w:w w:val="100"/>
        </w:rPr>
        <w:t>o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.</w:t>
      </w:r>
      <w:r>
        <w:rPr>
          <w:rFonts w:ascii="Verdana" w:hAnsi="Verdana" w:cs="Verdana" w:eastAsia="Verdana"/>
          <w:sz w:val="20"/>
          <w:szCs w:val="20"/>
          <w:color w:val="58524E"/>
          <w:spacing w:val="-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Fusce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accumsan</w:t>
      </w:r>
      <w:r>
        <w:rPr>
          <w:rFonts w:ascii="Verdana" w:hAnsi="Verdana" w:cs="Verdana" w:eastAsia="Verdana"/>
          <w:sz w:val="20"/>
          <w:szCs w:val="20"/>
          <w:color w:val="58524E"/>
          <w:spacing w:val="-1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felis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ac</w:t>
      </w:r>
      <w:r>
        <w:rPr>
          <w:rFonts w:ascii="Verdana" w:hAnsi="Verdana" w:cs="Verdana" w:eastAsia="Verdana"/>
          <w:sz w:val="20"/>
          <w:szCs w:val="20"/>
          <w:color w:val="58524E"/>
          <w:spacing w:val="-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metus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blandit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sed</w:t>
      </w:r>
      <w:r>
        <w:rPr>
          <w:rFonts w:ascii="Verdana" w:hAnsi="Verdana" w:cs="Verdana" w:eastAsia="Verdana"/>
          <w:sz w:val="20"/>
          <w:szCs w:val="20"/>
          <w:color w:val="58524E"/>
          <w:spacing w:val="-3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ornare</w:t>
      </w:r>
      <w:r>
        <w:rPr>
          <w:rFonts w:ascii="Verdana" w:hAnsi="Verdana" w:cs="Verdana" w:eastAsia="Verdana"/>
          <w:sz w:val="20"/>
          <w:szCs w:val="20"/>
          <w:color w:val="58524E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mauris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hendrerit.</w:t>
      </w:r>
      <w:r>
        <w:rPr>
          <w:rFonts w:ascii="Verdana" w:hAnsi="Verdana" w:cs="Verdana" w:eastAsia="Verdana"/>
          <w:sz w:val="20"/>
          <w:szCs w:val="20"/>
          <w:color w:val="58524E"/>
          <w:spacing w:val="-1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Sed</w:t>
      </w:r>
      <w:r>
        <w:rPr>
          <w:rFonts w:ascii="Verdana" w:hAnsi="Verdana" w:cs="Verdana" w:eastAsia="Verdana"/>
          <w:sz w:val="20"/>
          <w:szCs w:val="20"/>
          <w:color w:val="58524E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fringilla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orci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at</w:t>
      </w:r>
      <w:r>
        <w:rPr>
          <w:rFonts w:ascii="Verdana" w:hAnsi="Verdana" w:cs="Verdana" w:eastAsia="Verdana"/>
          <w:sz w:val="20"/>
          <w:szCs w:val="20"/>
          <w:color w:val="58524E"/>
          <w:spacing w:val="-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nunc</w:t>
      </w:r>
      <w:r>
        <w:rPr>
          <w:rFonts w:ascii="Verdana" w:hAnsi="Verdana" w:cs="Verdana" w:eastAsia="Verdana"/>
          <w:sz w:val="20"/>
          <w:szCs w:val="20"/>
          <w:color w:val="58524E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ullamcorper</w:t>
      </w:r>
      <w:r>
        <w:rPr>
          <w:rFonts w:ascii="Verdana" w:hAnsi="Verdana" w:cs="Verdana" w:eastAsia="Verdana"/>
          <w:sz w:val="20"/>
          <w:szCs w:val="20"/>
          <w:color w:val="58524E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ut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-2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olutpat</w:t>
      </w:r>
      <w:r>
        <w:rPr>
          <w:rFonts w:ascii="Verdana" w:hAnsi="Verdana" w:cs="Verdana" w:eastAsia="Verdana"/>
          <w:sz w:val="20"/>
          <w:szCs w:val="20"/>
          <w:color w:val="58524E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eros</w:t>
      </w:r>
      <w:r>
        <w:rPr>
          <w:rFonts w:ascii="Verdana" w:hAnsi="Verdana" w:cs="Verdana" w:eastAsia="Verdana"/>
          <w:sz w:val="20"/>
          <w:szCs w:val="20"/>
          <w:color w:val="58524E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sagittis.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Sed</w:t>
      </w:r>
      <w:r>
        <w:rPr>
          <w:rFonts w:ascii="Verdana" w:hAnsi="Verdana" w:cs="Verdana" w:eastAsia="Verdana"/>
          <w:sz w:val="20"/>
          <w:szCs w:val="20"/>
          <w:color w:val="58524E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orci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mi,</w:t>
      </w:r>
      <w:r>
        <w:rPr>
          <w:rFonts w:ascii="Verdana" w:hAnsi="Verdana" w:cs="Verdana" w:eastAsia="Verdana"/>
          <w:sz w:val="20"/>
          <w:szCs w:val="20"/>
          <w:color w:val="58524E"/>
          <w:spacing w:val="-3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tincidunt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non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sodales</w:t>
      </w:r>
      <w:r>
        <w:rPr>
          <w:rFonts w:ascii="Verdana" w:hAnsi="Verdana" w:cs="Verdana" w:eastAsia="Verdana"/>
          <w:sz w:val="20"/>
          <w:szCs w:val="20"/>
          <w:color w:val="58524E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sed,</w:t>
      </w:r>
      <w:r>
        <w:rPr>
          <w:rFonts w:ascii="Verdana" w:hAnsi="Verdana" w:cs="Verdana" w:eastAsia="Verdana"/>
          <w:sz w:val="20"/>
          <w:szCs w:val="20"/>
          <w:color w:val="58524E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place</w:t>
      </w:r>
      <w:r>
        <w:rPr>
          <w:rFonts w:ascii="Verdana" w:hAnsi="Verdana" w:cs="Verdana" w:eastAsia="Verdana"/>
          <w:sz w:val="20"/>
          <w:szCs w:val="20"/>
          <w:color w:val="58524E"/>
          <w:spacing w:val="-4"/>
          <w:w w:val="100"/>
        </w:rPr>
        <w:t>r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at</w:t>
      </w:r>
      <w:r>
        <w:rPr>
          <w:rFonts w:ascii="Verdana" w:hAnsi="Verdana" w:cs="Verdana" w:eastAsia="Verdana"/>
          <w:sz w:val="20"/>
          <w:szCs w:val="20"/>
          <w:color w:val="58524E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sit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amet</w:t>
      </w:r>
      <w:r>
        <w:rPr>
          <w:rFonts w:ascii="Verdana" w:hAnsi="Verdana" w:cs="Verdana" w:eastAsia="Verdana"/>
          <w:sz w:val="20"/>
          <w:szCs w:val="20"/>
          <w:color w:val="58524E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diam.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-10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estibulum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posuere</w:t>
      </w:r>
      <w:r>
        <w:rPr>
          <w:rFonts w:ascii="Verdana" w:hAnsi="Verdana" w:cs="Verdana" w:eastAsia="Verdana"/>
          <w:sz w:val="20"/>
          <w:szCs w:val="20"/>
          <w:color w:val="58524E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scelerisque</w:t>
      </w:r>
      <w:r>
        <w:rPr>
          <w:rFonts w:ascii="Verdana" w:hAnsi="Verdana" w:cs="Verdana" w:eastAsia="Verdana"/>
          <w:sz w:val="20"/>
          <w:szCs w:val="20"/>
          <w:color w:val="58524E"/>
          <w:spacing w:val="-1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luctus.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8" w:right="-20"/>
        <w:jc w:val="left"/>
        <w:rPr>
          <w:rFonts w:ascii="Verdana" w:hAnsi="Verdana" w:cs="Verdana" w:eastAsia="Verdana"/>
          <w:sz w:val="48"/>
          <w:szCs w:val="48"/>
        </w:rPr>
      </w:pPr>
      <w:rPr/>
      <w:r>
        <w:rPr/>
        <w:pict>
          <v:group style="position:absolute;margin-left:56.508999pt;margin-top:2.291794pt;width:24.618pt;height:24.165pt;mso-position-horizontal-relative:page;mso-position-vertical-relative:paragraph;z-index:-113" coordorigin="1130,46" coordsize="492,483">
            <v:shape style="position:absolute;left:1130;top:46;width:492;height:483" coordorigin="1130,46" coordsize="492,483" path="m1130,303l1134,507,1149,523,1170,529,1601,525,1616,510,1623,489,1623,414,1349,414,1339,404,1339,356,1332,355,1326,354,1130,303e" filled="t" fillcolor="#F7941D" stroked="f">
              <v:path arrowok="t"/>
              <v:fill/>
            </v:shape>
            <v:shape style="position:absolute;left:1130;top:46;width:492;height:483" coordorigin="1130,46" coordsize="492,483" path="m1623,303l1427,354,1420,355,1414,356,1414,404,1404,414,1623,414,1623,303e" filled="t" fillcolor="#F7941D" stroked="f">
              <v:path arrowok="t"/>
              <v:fill/>
            </v:shape>
            <v:shape style="position:absolute;left:1130;top:46;width:492;height:483" coordorigin="1130,46" coordsize="492,483" path="m1505,89l1452,89,1464,101,1464,145,1170,145,1149,151,1134,167,1130,280,1325,331,1344,336,1364,338,1384,338,1404,336,1423,333,1623,280,1623,185,1616,163,1601,149,1507,145,1507,100,1505,89e" filled="t" fillcolor="#F7941D" stroked="f">
              <v:path arrowok="t"/>
              <v:fill/>
            </v:shape>
            <v:shape style="position:absolute;left:1130;top:46;width:492;height:483" coordorigin="1130,46" coordsize="492,483" path="m1300,46l1278,50,1260,63,1249,82,1246,145,1289,145,1289,101,1301,89,1505,89,1502,78,1490,60,1471,49,1300,46e" filled="t" fillcolor="#F7941D" stroked="f">
              <v:path arrowok="t"/>
              <v:fill/>
            </v:shape>
          </v:group>
          <w10:wrap type="none"/>
        </w:pict>
      </w:r>
      <w:r>
        <w:rPr>
          <w:rFonts w:ascii="Verdana" w:hAnsi="Verdana" w:cs="Verdana" w:eastAsia="Verdana"/>
          <w:sz w:val="48"/>
          <w:szCs w:val="48"/>
          <w:color w:val="F7941D"/>
          <w:spacing w:val="0"/>
          <w:w w:val="100"/>
        </w:rPr>
        <w:t>Education</w:t>
      </w:r>
      <w:r>
        <w:rPr>
          <w:rFonts w:ascii="Verdana" w:hAnsi="Verdana" w:cs="Verdana" w:eastAsia="Verdana"/>
          <w:sz w:val="48"/>
          <w:szCs w:val="48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6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School1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(1998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-</w:t>
      </w:r>
      <w:r>
        <w:rPr>
          <w:rFonts w:ascii="Verdana" w:hAnsi="Verdana" w:cs="Verdana" w:eastAsia="Verdana"/>
          <w:sz w:val="20"/>
          <w:szCs w:val="20"/>
          <w:color w:val="58524E"/>
          <w:spacing w:val="-1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2002)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56" w:lineRule="auto"/>
        <w:ind w:left="136" w:right="-56"/>
        <w:jc w:val="both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Lorem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ipsum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dolor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sit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amet,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consectetur</w:t>
      </w:r>
      <w:r>
        <w:rPr>
          <w:rFonts w:ascii="Verdana" w:hAnsi="Verdana" w:cs="Verdana" w:eastAsia="Verdana"/>
          <w:sz w:val="20"/>
          <w:szCs w:val="20"/>
          <w:color w:val="58524E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adipiscing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elit.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Cu</w:t>
      </w:r>
      <w:r>
        <w:rPr>
          <w:rFonts w:ascii="Verdana" w:hAnsi="Verdana" w:cs="Verdana" w:eastAsia="Verdana"/>
          <w:sz w:val="20"/>
          <w:szCs w:val="20"/>
          <w:color w:val="58524E"/>
          <w:spacing w:val="-4"/>
          <w:w w:val="100"/>
        </w:rPr>
        <w:t>r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abitur</w:t>
      </w:r>
      <w:r>
        <w:rPr>
          <w:rFonts w:ascii="Verdana" w:hAnsi="Verdana" w:cs="Verdana" w:eastAsia="Verdana"/>
          <w:sz w:val="20"/>
          <w:szCs w:val="20"/>
          <w:color w:val="58524E"/>
          <w:spacing w:val="-9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imperdiet,</w:t>
      </w:r>
      <w:r>
        <w:rPr>
          <w:rFonts w:ascii="Verdana" w:hAnsi="Verdana" w:cs="Verdana" w:eastAsia="Verdana"/>
          <w:sz w:val="20"/>
          <w:szCs w:val="20"/>
          <w:color w:val="58524E"/>
          <w:spacing w:val="-1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urna</w:t>
      </w:r>
      <w:r>
        <w:rPr>
          <w:rFonts w:ascii="Verdana" w:hAnsi="Verdana" w:cs="Verdana" w:eastAsia="Verdana"/>
          <w:sz w:val="20"/>
          <w:szCs w:val="20"/>
          <w:color w:val="58524E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sed</w:t>
      </w:r>
      <w:r>
        <w:rPr>
          <w:rFonts w:ascii="Verdana" w:hAnsi="Verdana" w:cs="Verdana" w:eastAsia="Verdana"/>
          <w:sz w:val="20"/>
          <w:szCs w:val="20"/>
          <w:color w:val="58524E"/>
          <w:spacing w:val="-3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suscipit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scelerisque,</w:t>
      </w:r>
      <w:r>
        <w:rPr>
          <w:rFonts w:ascii="Verdana" w:hAnsi="Verdana" w:cs="Verdana" w:eastAsia="Verdana"/>
          <w:sz w:val="20"/>
          <w:szCs w:val="20"/>
          <w:color w:val="58524E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arcu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mauris</w:t>
      </w:r>
      <w:r>
        <w:rPr>
          <w:rFonts w:ascii="Verdana" w:hAnsi="Verdana" w:cs="Verdana" w:eastAsia="Verdana"/>
          <w:sz w:val="20"/>
          <w:szCs w:val="20"/>
          <w:color w:val="58524E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aliquam</w:t>
      </w:r>
      <w:r>
        <w:rPr>
          <w:rFonts w:ascii="Verdana" w:hAnsi="Verdana" w:cs="Verdana" w:eastAsia="Verdana"/>
          <w:sz w:val="20"/>
          <w:szCs w:val="20"/>
          <w:color w:val="58524E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lacus.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6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School2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(2002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-</w:t>
      </w:r>
      <w:r>
        <w:rPr>
          <w:rFonts w:ascii="Verdana" w:hAnsi="Verdana" w:cs="Verdana" w:eastAsia="Verdana"/>
          <w:sz w:val="20"/>
          <w:szCs w:val="20"/>
          <w:color w:val="58524E"/>
          <w:spacing w:val="-1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  <w:b/>
          <w:bCs/>
        </w:rPr>
        <w:t>2006)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56" w:lineRule="auto"/>
        <w:ind w:left="136" w:right="194"/>
        <w:jc w:val="left"/>
        <w:rPr>
          <w:rFonts w:ascii="Verdana" w:hAnsi="Verdana" w:cs="Verdana" w:eastAsia="Verdana"/>
          <w:sz w:val="20"/>
          <w:szCs w:val="20"/>
        </w:rPr>
      </w:pPr>
      <w:rPr/>
      <w:r>
        <w:rPr/>
        <w:pict>
          <v:group style="position:absolute;margin-left:370.493195pt;margin-top:44.249882pt;width:167.271pt;height:.1pt;mso-position-horizontal-relative:page;mso-position-vertical-relative:paragraph;z-index:-108" coordorigin="7410,885" coordsize="3345,2">
            <v:shape style="position:absolute;left:7410;top:885;width:3345;height:2" coordorigin="7410,885" coordsize="3345,0" path="m7410,885l10755,885e" filled="f" stroked="t" strokeweight="2.126pt" strokecolor="#F7941D">
              <v:path arrowok="t"/>
            </v:shape>
          </v:group>
          <w10:wrap type="none"/>
        </w:pic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Proin</w:t>
      </w:r>
      <w:r>
        <w:rPr>
          <w:rFonts w:ascii="Verdana" w:hAnsi="Verdana" w:cs="Verdana" w:eastAsia="Verdana"/>
          <w:sz w:val="20"/>
          <w:szCs w:val="20"/>
          <w:color w:val="58524E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mattis,</w:t>
      </w:r>
      <w:r>
        <w:rPr>
          <w:rFonts w:ascii="Verdana" w:hAnsi="Verdana" w:cs="Verdana" w:eastAsia="Verdana"/>
          <w:sz w:val="20"/>
          <w:szCs w:val="20"/>
          <w:color w:val="58524E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lorem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egestas</w:t>
      </w:r>
      <w:r>
        <w:rPr>
          <w:rFonts w:ascii="Verdana" w:hAnsi="Verdana" w:cs="Verdana" w:eastAsia="Verdana"/>
          <w:sz w:val="20"/>
          <w:szCs w:val="20"/>
          <w:color w:val="58524E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tristique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feugiat,</w:t>
      </w:r>
      <w:r>
        <w:rPr>
          <w:rFonts w:ascii="Verdana" w:hAnsi="Verdana" w:cs="Verdana" w:eastAsia="Verdana"/>
          <w:sz w:val="20"/>
          <w:szCs w:val="20"/>
          <w:color w:val="58524E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turpis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massa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adipiscing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nulla,</w:t>
      </w:r>
      <w:r>
        <w:rPr>
          <w:rFonts w:ascii="Verdana" w:hAnsi="Verdana" w:cs="Verdana" w:eastAsia="Verdana"/>
          <w:sz w:val="20"/>
          <w:szCs w:val="20"/>
          <w:color w:val="58524E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sit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amet</w:t>
      </w:r>
      <w:r>
        <w:rPr>
          <w:rFonts w:ascii="Verdana" w:hAnsi="Verdana" w:cs="Verdana" w:eastAsia="Verdana"/>
          <w:sz w:val="20"/>
          <w:szCs w:val="20"/>
          <w:color w:val="58524E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hendrerit</w:t>
      </w:r>
      <w:r>
        <w:rPr>
          <w:rFonts w:ascii="Verdana" w:hAnsi="Verdana" w:cs="Verdana" w:eastAsia="Verdana"/>
          <w:sz w:val="20"/>
          <w:szCs w:val="20"/>
          <w:color w:val="58524E"/>
          <w:spacing w:val="-9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libero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arcu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malesuada</w:t>
      </w:r>
      <w:r>
        <w:rPr>
          <w:rFonts w:ascii="Verdana" w:hAnsi="Verdana" w:cs="Verdana" w:eastAsia="Verdana"/>
          <w:sz w:val="20"/>
          <w:szCs w:val="20"/>
          <w:color w:val="58524E"/>
          <w:spacing w:val="-1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felis.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79" w:lineRule="auto"/>
        <w:ind w:right="1356"/>
        <w:jc w:val="left"/>
        <w:rPr>
          <w:rFonts w:ascii="Verdana" w:hAnsi="Verdana" w:cs="Verdana" w:eastAsia="Verdana"/>
          <w:sz w:val="60"/>
          <w:szCs w:val="60"/>
        </w:rPr>
      </w:pPr>
      <w:rPr/>
      <w:r>
        <w:rPr>
          <w:rFonts w:ascii="Verdana" w:hAnsi="Verdana" w:cs="Verdana" w:eastAsia="Verdana"/>
          <w:sz w:val="60"/>
          <w:szCs w:val="60"/>
          <w:color w:val="F7941D"/>
          <w:spacing w:val="0"/>
          <w:w w:val="100"/>
          <w:b/>
          <w:bCs/>
        </w:rPr>
        <w:t>YOUR</w:t>
      </w:r>
      <w:r>
        <w:rPr>
          <w:rFonts w:ascii="Verdana" w:hAnsi="Verdana" w:cs="Verdana" w:eastAsia="Verdana"/>
          <w:sz w:val="60"/>
          <w:szCs w:val="60"/>
          <w:color w:val="F7941D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60"/>
          <w:szCs w:val="60"/>
          <w:color w:val="F7941D"/>
          <w:spacing w:val="0"/>
          <w:w w:val="100"/>
          <w:b/>
          <w:bCs/>
        </w:rPr>
        <w:t>NAME</w:t>
      </w:r>
      <w:r>
        <w:rPr>
          <w:rFonts w:ascii="Verdana" w:hAnsi="Verdana" w:cs="Verdana" w:eastAsia="Verdana"/>
          <w:sz w:val="60"/>
          <w:szCs w:val="60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" w:right="-20"/>
        <w:jc w:val="left"/>
        <w:rPr>
          <w:rFonts w:ascii="Verdana" w:hAnsi="Verdana" w:cs="Verdana" w:eastAsia="Verdana"/>
          <w:sz w:val="32"/>
          <w:szCs w:val="32"/>
        </w:rPr>
      </w:pPr>
      <w:rPr/>
      <w:r>
        <w:rPr>
          <w:rFonts w:ascii="Verdana" w:hAnsi="Verdana" w:cs="Verdana" w:eastAsia="Verdana"/>
          <w:sz w:val="32"/>
          <w:szCs w:val="32"/>
          <w:color w:val="58524E"/>
          <w:spacing w:val="0"/>
          <w:w w:val="100"/>
        </w:rPr>
        <w:t>My</w:t>
      </w:r>
      <w:r>
        <w:rPr>
          <w:rFonts w:ascii="Verdana" w:hAnsi="Verdana" w:cs="Verdana" w:eastAsia="Verdana"/>
          <w:sz w:val="32"/>
          <w:szCs w:val="32"/>
          <w:color w:val="58524E"/>
          <w:spacing w:val="-5"/>
          <w:w w:val="100"/>
        </w:rPr>
        <w:t> </w:t>
      </w:r>
      <w:r>
        <w:rPr>
          <w:rFonts w:ascii="Verdana" w:hAnsi="Verdana" w:cs="Verdana" w:eastAsia="Verdana"/>
          <w:sz w:val="32"/>
          <w:szCs w:val="32"/>
          <w:color w:val="58524E"/>
          <w:spacing w:val="0"/>
          <w:w w:val="100"/>
        </w:rPr>
        <w:t>Job</w:t>
      </w:r>
      <w:r>
        <w:rPr>
          <w:rFonts w:ascii="Verdana" w:hAnsi="Verdana" w:cs="Verdana" w:eastAsia="Verdana"/>
          <w:sz w:val="32"/>
          <w:szCs w:val="32"/>
          <w:color w:val="58524E"/>
          <w:spacing w:val="-5"/>
          <w:w w:val="100"/>
        </w:rPr>
        <w:t> </w:t>
      </w:r>
      <w:r>
        <w:rPr>
          <w:rFonts w:ascii="Verdana" w:hAnsi="Verdana" w:cs="Verdana" w:eastAsia="Verdana"/>
          <w:sz w:val="32"/>
          <w:szCs w:val="32"/>
          <w:color w:val="58524E"/>
          <w:spacing w:val="0"/>
          <w:w w:val="100"/>
        </w:rPr>
        <w:t>Title</w:t>
      </w:r>
      <w:r>
        <w:rPr>
          <w:rFonts w:ascii="Verdana" w:hAnsi="Verdana" w:cs="Verdana" w:eastAsia="Verdana"/>
          <w:sz w:val="32"/>
          <w:szCs w:val="32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9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/>
        <w:pict>
          <v:group style="position:absolute;margin-left:377.261993pt;margin-top:-.777916pt;width:15.043901pt;height:14.932959pt;mso-position-horizontal-relative:page;mso-position-vertical-relative:paragraph;z-index:-110" coordorigin="7545,-16" coordsize="301,299">
            <v:group style="position:absolute;left:7555;top:7;width:266;height:266" coordorigin="7555,7" coordsize="266,266">
              <v:shape style="position:absolute;left:7555;top:7;width:266;height:266" coordorigin="7555,7" coordsize="266,266" path="m7593,7l7555,66,7560,90,7596,158,7640,204,7689,246,7764,273,7785,272,7821,236,7819,225,7789,200,7710,200,7695,195,7646,153,7629,121,7631,109,7638,102,7644,96,7657,85,7658,75,7603,9,7593,7e" filled="t" fillcolor="#F7941D" stroked="f">
                <v:path arrowok="t"/>
                <v:fill/>
              </v:shape>
              <v:shape style="position:absolute;left:7555;top:7;width:266;height:266" coordorigin="7555,7" coordsize="266,266" path="m7754,170l7743,172,7737,179,7732,184,7727,191,7721,196,7710,200,7789,200,7754,170e" filled="t" fillcolor="#F7941D" stroked="f">
                <v:path arrowok="t"/>
                <v:fill/>
              </v:shape>
            </v:group>
            <v:group style="position:absolute;left:7686;top:60;width:87;height:84" coordorigin="7686,60" coordsize="87,84">
              <v:shape style="position:absolute;left:7686;top:60;width:87;height:84" coordorigin="7686,60" coordsize="87,84" path="m7724,60l7695,62,7686,72,7686,85,7694,93,7704,93,7725,100,7737,118,7738,127,7738,137,7746,145,7765,145,7773,137,7773,127,7770,104,7760,85,7744,70,7724,60e" filled="t" fillcolor="#F7941D" stroked="f">
                <v:path arrowok="t"/>
                <v:fill/>
              </v:shape>
            </v:group>
            <v:group style="position:absolute;left:7686;top:-6;width:150;height:150" coordorigin="7686,-6" coordsize="150,150">
              <v:shape style="position:absolute;left:7686;top:-6;width:150;height:150" coordorigin="7686,-6" coordsize="150,150" path="m7704,-6l7694,-6,7686,2,7686,22,7694,30,7704,30,7727,33,7781,69,7805,136,7818,144,7828,144,7836,136,7836,126,7834,103,7807,44,7755,5,7712,-5,7704,-6e" filled="t" fillcolor="#F7941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70.493195pt;margin-top:-13.892117pt;width:167.271pt;height:.1pt;mso-position-horizontal-relative:page;mso-position-vertical-relative:paragraph;z-index:-109" coordorigin="7410,-278" coordsize="3345,2">
            <v:shape style="position:absolute;left:7410;top:-278;width:3345;height:2" coordorigin="7410,-278" coordsize="3345,0" path="m7410,-278l10755,-278e" filled="f" stroked="t" strokeweight="2.126pt" strokecolor="#F7941D">
              <v:path arrowok="t"/>
            </v:shape>
          </v:group>
          <w10:wrap type="none"/>
        </w:pic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012</w:t>
      </w:r>
      <w:r>
        <w:rPr>
          <w:rFonts w:ascii="Verdana" w:hAnsi="Verdana" w:cs="Verdana" w:eastAsia="Verdana"/>
          <w:sz w:val="20"/>
          <w:szCs w:val="20"/>
          <w:color w:val="58524E"/>
          <w:spacing w:val="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/</w:t>
      </w:r>
      <w:r>
        <w:rPr>
          <w:rFonts w:ascii="Verdana" w:hAnsi="Verdana" w:cs="Verdana" w:eastAsia="Verdana"/>
          <w:sz w:val="20"/>
          <w:szCs w:val="20"/>
          <w:color w:val="58524E"/>
          <w:spacing w:val="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345</w:t>
      </w:r>
      <w:r>
        <w:rPr>
          <w:rFonts w:ascii="Verdana" w:hAnsi="Verdana" w:cs="Verdana" w:eastAsia="Verdana"/>
          <w:sz w:val="20"/>
          <w:szCs w:val="20"/>
          <w:color w:val="58524E"/>
          <w:spacing w:val="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0"/>
        </w:rPr>
        <w:t>-</w:t>
      </w:r>
      <w:r>
        <w:rPr>
          <w:rFonts w:ascii="Verdana" w:hAnsi="Verdana" w:cs="Verdana" w:eastAsia="Verdana"/>
          <w:sz w:val="20"/>
          <w:szCs w:val="20"/>
          <w:color w:val="58524E"/>
          <w:spacing w:val="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58524E"/>
          <w:spacing w:val="0"/>
          <w:w w:val="101"/>
        </w:rPr>
        <w:t>6789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99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/>
        <w:pict>
          <v:group style="position:absolute;margin-left:376.973511pt;margin-top:.612314pt;width:15.608885pt;height:12.452pt;mso-position-horizontal-relative:page;mso-position-vertical-relative:paragraph;z-index:-111" coordorigin="7539,12" coordsize="312,249">
            <v:shape style="position:absolute;left:7539;top:12;width:312;height:249" coordorigin="7539,12" coordsize="312,249" path="m7852,147l7631,147,7638,154,7638,160,7635,164,7555,258,7559,260,7564,261,7827,261,7831,260,7835,258,7757,165,7753,161,7753,156,7760,149,7852,149,7852,147e" filled="t" fillcolor="#F7941D" stroked="f">
              <v:path arrowok="t"/>
              <v:fill/>
            </v:shape>
            <v:shape style="position:absolute;left:7539;top:12;width:312;height:249" coordorigin="7539,12" coordsize="312,249" path="m7852,149l7766,149,7770,152,7848,246,7850,241,7852,237,7852,149e" filled="t" fillcolor="#F7941D" stroked="f">
              <v:path arrowok="t"/>
              <v:fill/>
            </v:shape>
            <v:shape style="position:absolute;left:7539;top:12;width:312;height:249" coordorigin="7539,12" coordsize="312,249" path="m7540,35l7540,36,7539,237,7541,241,7543,245,7622,151,7626,147,7852,147,7852,146,7688,146,7669,143,7651,137,7634,127,7618,115,7549,45,7546,42,7543,39,7540,35e" filled="t" fillcolor="#F7941D" stroked="f">
              <v:path arrowok="t"/>
              <v:fill/>
            </v:shape>
            <v:shape style="position:absolute;left:7539;top:12;width:312;height:249" coordorigin="7539,12" coordsize="312,249" path="m7852,38l7849,40,7847,43,7844,45,7776,114,7707,146,7688,146,7852,146,7852,38e" filled="t" fillcolor="#F7941D" stroked="f">
              <v:path arrowok="t"/>
              <v:fill/>
            </v:shape>
            <v:shape style="position:absolute;left:7539;top:12;width:312;height:249" coordorigin="7539,12" coordsize="312,249" path="m7830,12l7562,12,7557,14,7553,16,7557,23,7641,106,7696,124,7715,122,7831,30,7840,17,7835,14,7830,12e" filled="t" fillcolor="#F7941D" stroked="f">
              <v:path arrowok="t"/>
              <v:fill/>
            </v:shape>
          </v:group>
          <w10:wrap type="none"/>
        </w:pict>
      </w:r>
      <w:hyperlink r:id="rId5">
        <w:r>
          <w:rPr>
            <w:rFonts w:ascii="Verdana" w:hAnsi="Verdana" w:cs="Verdana" w:eastAsia="Verdana"/>
            <w:sz w:val="20"/>
            <w:szCs w:val="20"/>
            <w:color w:val="58524E"/>
            <w:spacing w:val="-2"/>
            <w:w w:val="101"/>
          </w:rPr>
          <w:t>m</w:t>
        </w:r>
        <w:r>
          <w:rPr>
            <w:rFonts w:ascii="Verdana" w:hAnsi="Verdana" w:cs="Verdana" w:eastAsia="Verdana"/>
            <w:sz w:val="20"/>
            <w:szCs w:val="20"/>
            <w:color w:val="58524E"/>
            <w:spacing w:val="-4"/>
            <w:w w:val="101"/>
          </w:rPr>
          <w:t>y</w:t>
        </w:r>
        <w:r>
          <w:rPr>
            <w:rFonts w:ascii="Verdana" w:hAnsi="Verdana" w:cs="Verdana" w:eastAsia="Verdana"/>
            <w:sz w:val="20"/>
            <w:szCs w:val="20"/>
            <w:color w:val="58524E"/>
            <w:spacing w:val="0"/>
            <w:w w:val="101"/>
          </w:rPr>
          <w:t>-name@</w:t>
        </w:r>
        <w:r>
          <w:rPr>
            <w:rFonts w:ascii="Verdana" w:hAnsi="Verdana" w:cs="Verdana" w:eastAsia="Verdana"/>
            <w:sz w:val="20"/>
            <w:szCs w:val="20"/>
            <w:color w:val="58524E"/>
            <w:spacing w:val="-2"/>
            <w:w w:val="101"/>
          </w:rPr>
          <w:t>m</w:t>
        </w:r>
        <w:r>
          <w:rPr>
            <w:rFonts w:ascii="Verdana" w:hAnsi="Verdana" w:cs="Verdana" w:eastAsia="Verdana"/>
            <w:sz w:val="20"/>
            <w:szCs w:val="20"/>
            <w:color w:val="58524E"/>
            <w:spacing w:val="-2"/>
            <w:w w:val="101"/>
          </w:rPr>
          <w:t>y</w:t>
        </w:r>
        <w:r>
          <w:rPr>
            <w:rFonts w:ascii="Verdana" w:hAnsi="Verdana" w:cs="Verdana" w:eastAsia="Verdana"/>
            <w:sz w:val="20"/>
            <w:szCs w:val="20"/>
            <w:color w:val="58524E"/>
            <w:spacing w:val="0"/>
            <w:w w:val="101"/>
          </w:rPr>
          <w:t>email.com</w:t>
        </w:r>
        <w:r>
          <w:rPr>
            <w:rFonts w:ascii="Verdana" w:hAnsi="Verdana" w:cs="Verdana" w:eastAsia="Verdana"/>
            <w:sz w:val="20"/>
            <w:szCs w:val="20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20" w:h="16840"/>
          <w:pgMar w:top="1000" w:bottom="280" w:left="1020" w:right="1080"/>
          <w:cols w:num="2" w:equalWidth="0">
            <w:col w:w="5739" w:space="628"/>
            <w:col w:w="3453"/>
          </w:cols>
        </w:sectPr>
      </w:pPr>
      <w:rPr/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000" w:bottom="280" w:left="1020" w:right="1080"/>
        </w:sectPr>
      </w:pPr>
      <w:rPr/>
    </w:p>
    <w:p>
      <w:pPr>
        <w:spacing w:before="0" w:after="0" w:line="558" w:lineRule="exact"/>
        <w:ind w:left="793" w:right="2285"/>
        <w:jc w:val="center"/>
        <w:rPr>
          <w:rFonts w:ascii="Verdana" w:hAnsi="Verdana" w:cs="Verdana" w:eastAsia="Verdana"/>
          <w:sz w:val="48"/>
          <w:szCs w:val="48"/>
        </w:rPr>
      </w:pPr>
      <w:rPr/>
      <w:r>
        <w:rPr/>
        <w:pict>
          <v:group style="position:absolute;margin-left:0pt;margin-top:393.661987pt;width:595.280029pt;height:448.229pt;mso-position-horizontal-relative:page;mso-position-vertical-relative:page;z-index:-116" coordorigin="0,7873" coordsize="11906,8965">
            <v:group style="position:absolute;left:0;top:7883;width:11906;height:8955" coordorigin="0,7883" coordsize="11906,8955">
              <v:shape style="position:absolute;left:0;top:7883;width:11906;height:8955" coordorigin="0,7883" coordsize="11906,8955" path="m0,16838l11906,16838,11906,7883,0,7883,0,16838e" filled="t" fillcolor="#F7941D" stroked="f">
                <v:path arrowok="t"/>
                <v:fill/>
              </v:shape>
            </v:group>
            <v:group style="position:absolute;left:3686;top:12209;width:3634;height:4300" coordorigin="3686,12209" coordsize="3634,4300">
              <v:shape style="position:absolute;left:3686;top:12209;width:3634;height:4300" coordorigin="3686,12209" coordsize="3634,4300" path="m5908,16489l5267,16489,5345,16509,5847,16509,5908,16489e" filled="t" fillcolor="#FAA74A" stroked="f">
                <v:path arrowok="t"/>
                <v:fill/>
              </v:shape>
              <v:shape style="position:absolute;left:3686;top:12209;width:3634;height:4300" coordorigin="3686,12209" coordsize="3634,4300" path="m5862,12209l5383,12209,5221,12249,5143,12249,4991,12289,4918,12329,4777,12369,4709,12409,4642,12449,4577,12489,4514,12529,4453,12569,4393,12629,4335,12669,4279,12729,4224,12789,4172,12849,4122,12909,4075,12969,4030,13029,3989,13089,3950,13169,3913,13249,3880,13309,3849,13389,3821,13469,3795,13549,3772,13649,3752,13729,3735,13809,3720,13909,3708,14009,3698,14089,3692,14189,3688,14289,3686,14389,3688,14489,3692,14589,3698,14689,3708,14769,3720,14869,3734,14949,3752,15029,3772,15129,3795,15209,3820,15289,3848,15349,3879,15429,3912,15509,3948,15569,3987,15649,4029,15709,4073,15769,4120,15829,4169,15889,4221,15949,4275,16009,4331,16069,4388,16109,4447,16149,4507,16209,4569,16249,4632,16289,4697,16309,4763,16349,4830,16369,4899,16409,4970,16429,5190,16489,5969,16489,6029,16469,6087,16469,6200,16429,6255,16409,6309,16409,6361,16369,6463,16329,6512,16309,6560,16289,6606,16249,6652,16229,6696,16189,6739,16149,6781,16109,6821,16089,6861,16049,6899,16009,6936,15949,6971,15909,7006,15869,7039,15809,7055,15789,5403,15789,5362,15769,5321,15769,5281,15749,5242,15749,5204,15729,5130,15689,5059,15649,4992,15609,4928,15549,4897,15529,4868,15489,4839,15469,4811,15429,4760,15349,4714,15269,4674,15169,4657,15129,4640,15069,4625,15009,4612,14949,4600,14889,4589,14829,4580,14769,4572,14709,4566,14629,4561,14569,4557,14489,4555,14409,4554,14329,4555,14269,4557,14189,4561,14129,4566,14049,4572,13989,4580,13929,4590,13869,4600,13809,4613,13749,4626,13689,4642,13649,4658,13589,4676,13549,4696,13489,4717,13449,4763,13369,4815,13289,4872,13229,4903,13189,4934,13169,4966,13129,4998,13109,5067,13069,5139,13029,5214,12989,5253,12969,5293,12969,5333,12949,5375,12949,5417,12929,7098,12929,7087,12909,7064,12869,7040,12829,7016,12809,6990,12769,6964,12749,6938,12709,6910,12689,6834,12609,6784,12569,6732,12529,6680,12489,6625,12449,6570,12429,6512,12389,6394,12349,6332,12309,6205,12269,6139,12269,6003,12229,5933,12229,5862,12209e" filled="t" fillcolor="#FAA74A" stroked="f">
                <v:path arrowok="t"/>
                <v:fill/>
              </v:shape>
              <v:shape style="position:absolute;left:3686;top:12209;width:3634;height:4300" coordorigin="3686,12209" coordsize="3634,4300" path="m6504,14909l6493,14969,6469,15049,6443,15129,6413,15209,6381,15269,6364,15309,6347,15349,6328,15369,6309,15409,6289,15429,6269,15469,6248,15489,6226,15509,6204,15549,6180,15569,6132,15609,6082,15649,6056,15669,6030,15669,6003,15689,5976,15709,5948,15729,5920,15729,5891,15749,5862,15749,5832,15769,5802,15769,5772,15789,7055,15789,7071,15769,7101,15709,7130,15669,7159,15609,7185,15549,7211,15489,7236,15429,7259,15369,7281,15309,7301,15249,7321,15169,6504,14909e" filled="t" fillcolor="#FAA74A" stroked="f">
                <v:path arrowok="t"/>
                <v:fill/>
              </v:shape>
              <v:shape style="position:absolute;left:3686;top:12209;width:3634;height:4300" coordorigin="3686,12209" coordsize="3634,4300" path="m7098,12929l5757,12929,5788,12949,5848,12949,5878,12969,5906,12969,5935,12989,5963,12989,5990,13009,6017,13009,6043,13029,6069,13049,6094,13069,6119,13069,6167,13109,6212,13149,6274,13209,6311,13269,6329,13289,6345,13309,6361,13329,6376,13369,6390,13389,6404,13409,6416,13449,6428,13469,6439,13509,6449,13529,6459,13569,6468,13589,6475,13629,7309,13429,7295,13369,7279,13329,7263,13289,7247,13229,7211,13149,7173,13069,7131,12989,7110,12949,7098,12929e" filled="t" fillcolor="#FAA74A" stroked="f">
                <v:path arrowok="t"/>
                <v:fill/>
              </v:shape>
            </v:group>
            <v:group style="position:absolute;left:7617;top:12265;width:3885;height:4172" coordorigin="7617,12265" coordsize="3885,4172">
              <v:shape style="position:absolute;left:7617;top:12265;width:3885;height:4172" coordorigin="7617,12265" coordsize="3885,4172" path="m8530,12265l7617,12265,9108,16438,10007,16438,10396,15353,9586,15353,8530,12265e" filled="t" fillcolor="#FAA74A" stroked="f">
                <v:path arrowok="t"/>
                <v:fill/>
              </v:shape>
              <v:shape style="position:absolute;left:7617;top:12265;width:3885;height:4172" coordorigin="7617,12265" coordsize="3885,4172" path="m11502,12265l10608,12265,9586,15353,10396,15353,11502,12265e" filled="t" fillcolor="#FAA74A" stroked="f">
                <v:path arrowok="t"/>
                <v:fill/>
              </v:shape>
            </v:group>
            <v:group style="position:absolute;left:1129;top:8449;width:542;height:516" coordorigin="1129,8449" coordsize="542,516">
              <v:shape style="position:absolute;left:1129;top:8449;width:542;height:516" coordorigin="1129,8449" coordsize="542,516" path="m1407,8449l1393,8449,1319,8599,1315,8606,1308,8612,1134,8637,1129,8651,1255,8774,1258,8782,1230,8945,1228,8956,1240,8964,1396,8882,1560,8882,1542,8782,1545,8774,1671,8651,1667,8637,1493,8612,1485,8606,1481,8599,1407,8449e" filled="t" fillcolor="#FFFFFF" stroked="f">
                <v:path arrowok="t"/>
                <v:fill/>
              </v:shape>
              <v:shape style="position:absolute;left:1129;top:8449;width:542;height:516" coordorigin="1129,8449" coordsize="542,516" path="m1560,8882l1405,8882,1561,8964,1572,8956,1570,8945,1560,8882e" filled="t" fillcolor="#FFFFFF" stroked="f">
                <v:path arrowok="t"/>
                <v:fill/>
              </v:shape>
            </v:group>
            <v:group style="position:absolute;left:7506;top:9001;width:151;height:107" coordorigin="7506,9001" coordsize="151,107">
              <v:shape style="position:absolute;left:7506;top:9001;width:151;height:107" coordorigin="7506,9001" coordsize="151,107" path="m7656,9001l7506,9001,7506,9030,7509,9052,7520,9069,7537,9081,7546,9098,7566,9107,7595,9105,7613,9097,7621,9085,7639,9073,7651,9057,7656,9036,7656,9001e" filled="t" fillcolor="#FFFFFF" stroked="f">
                <v:path arrowok="t"/>
                <v:fill/>
              </v:shape>
            </v:group>
            <v:group style="position:absolute;left:7425;top:8628;width:312;height:354" coordorigin="7425,8628" coordsize="312,354">
              <v:shape style="position:absolute;left:7425;top:8628;width:312;height:354" coordorigin="7425,8628" coordsize="312,354" path="m7581,8628l7515,8643,7463,8682,7432,8738,7425,8783,7426,8805,7446,8863,7487,8912,7498,8929,7505,8947,7506,8982,7656,8982,7656,8957,7660,8937,7669,8919,7683,8903,7698,8888,7710,8872,7718,8859,7488,8859,7477,8848,7468,8830,7462,8807,7463,8781,7488,8717,7536,8679,7577,8670,7686,8670,7671,8658,7653,8646,7634,8638,7613,8632,7592,8629,7581,8628e" filled="t" fillcolor="#FFFFFF" stroked="f">
                <v:path arrowok="t"/>
                <v:fill/>
              </v:shape>
              <v:shape style="position:absolute;left:7425;top:8628;width:312;height:354" coordorigin="7425,8628" coordsize="312,354" path="m7613,8692l7549,8709,7502,8754,7483,8817,7484,8840,7488,8859,7718,8859,7721,8854,7729,8836,7734,8816,7737,8796,7735,8771,7714,8706,7654,8695,7638,8694,7615,8692,7613,8692e" filled="t" fillcolor="#FFFFFF" stroked="f">
                <v:path arrowok="t"/>
                <v:fill/>
              </v:shape>
              <v:shape style="position:absolute;left:7425;top:8628;width:312;height:354" coordorigin="7425,8628" coordsize="312,354" path="m7686,8670l7577,8670,7599,8671,7620,8676,7638,8684,7654,8695,7707,8695,7702,8688,7688,8671,7686,8670e" filled="t" fillcolor="#FFFFFF" stroked="f">
                <v:path arrowok="t"/>
                <v:fill/>
              </v:shape>
            </v:group>
            <v:group style="position:absolute;left:7560;top:8493;width:39;height:102" coordorigin="7560,8493" coordsize="39,102">
              <v:shape style="position:absolute;left:7560;top:8493;width:39;height:102" coordorigin="7560,8493" coordsize="39,102" path="m7590,8493l7569,8493,7560,8502,7560,8587,7569,8595,7590,8595,7599,8587,7599,8502,7590,8493e" filled="t" fillcolor="#FFFFFF" stroked="f">
                <v:path arrowok="t"/>
                <v:fill/>
              </v:shape>
            </v:group>
            <v:group style="position:absolute;left:7350;top:8577;width:87;height:87" coordorigin="7350,8577" coordsize="87,87">
              <v:shape style="position:absolute;left:7350;top:8577;width:87;height:87" coordorigin="7350,8577" coordsize="87,87" path="m7377,8577l7365,8577,7350,8592,7350,8605,7410,8664,7422,8664,7437,8649,7437,8637,7377,8577e" filled="t" fillcolor="#FFFFFF" stroked="f">
                <v:path arrowok="t"/>
                <v:fill/>
              </v:shape>
            </v:group>
            <v:group style="position:absolute;left:7279;top:8763;width:102;height:39" coordorigin="7279,8763" coordsize="102,39">
              <v:shape style="position:absolute;left:7279;top:8763;width:102;height:39" coordorigin="7279,8763" coordsize="102,39" path="m7373,8763l7288,8763,7279,8771,7279,8793,7288,8801,7373,8801,7381,8793,7381,8771,7373,8763e" filled="t" fillcolor="#FFFFFF" stroked="f">
                <v:path arrowok="t"/>
                <v:fill/>
              </v:shape>
            </v:group>
            <v:group style="position:absolute;left:7778;top:8763;width:102;height:39" coordorigin="7778,8763" coordsize="102,39">
              <v:shape style="position:absolute;left:7778;top:8763;width:102;height:39" coordorigin="7778,8763" coordsize="102,39" path="m7872,8763l7787,8763,7778,8771,7778,8793,7787,8801,7872,8801,7880,8793,7880,8771,7872,8763e" filled="t" fillcolor="#FFFFFF" stroked="f">
                <v:path arrowok="t"/>
                <v:fill/>
              </v:shape>
            </v:group>
            <v:group style="position:absolute;left:7722;top:8575;width:87;height:87" coordorigin="7722,8575" coordsize="87,87">
              <v:shape style="position:absolute;left:7722;top:8575;width:87;height:87" coordorigin="7722,8575" coordsize="87,87" path="m7795,8575l7782,8575,7722,8635,7722,8647,7737,8662,7750,8662,7810,8602,7810,8590,7795,8575e" filled="t" fillcolor="#FFFFFF" stroked="f">
                <v:path arrowok="t"/>
                <v:fill/>
              </v:shape>
            </v:group>
            <v:group style="position:absolute;left:7410;top:11164;width:444;height:444" coordorigin="7410,11164" coordsize="444,444">
              <v:shape style="position:absolute;left:7410;top:11164;width:444;height:444" coordorigin="7410,11164" coordsize="444,444" path="m7638,11164l7450,11164,7429,11172,7415,11188,7410,11210,7410,11568,7418,11588,7434,11602,7456,11608,7814,11607,7834,11599,7848,11583,7854,11561,7854,11526,7473,11526,7473,11505,7854,11505,7854,11461,7473,11461,7473,11440,7854,11440,7854,11396,7473,11396,7473,11375,7686,11375,7667,11365,7652,11350,7642,11332,7473,11332,7473,11310,7638,11310,7638,11308,7638,11267,7473,11267,7473,11246,7638,11246,7638,11164e" filled="t" fillcolor="#FFFFFF" stroked="f">
                <v:path arrowok="t"/>
                <v:fill/>
              </v:shape>
              <v:shape style="position:absolute;left:7410;top:11164;width:444;height:444" coordorigin="7410,11164" coordsize="444,444" path="m7854,11505l7790,11505,7790,11526,7854,11526,7854,11505e" filled="t" fillcolor="#FFFFFF" stroked="f">
                <v:path arrowok="t"/>
                <v:fill/>
              </v:shape>
              <v:shape style="position:absolute;left:7410;top:11164;width:444;height:444" coordorigin="7410,11164" coordsize="444,444" path="m7854,11440l7790,11440,7790,11461,7854,11461,7854,11440e" filled="t" fillcolor="#FFFFFF" stroked="f">
                <v:path arrowok="t"/>
                <v:fill/>
              </v:shape>
              <v:shape style="position:absolute;left:7410;top:11164;width:444;height:444" coordorigin="7410,11164" coordsize="444,444" path="m7686,11375l7592,11375,7592,11396,7854,11396,7854,11379,7709,11379,7686,11376,7686,11375e" filled="t" fillcolor="#FFFFFF" stroked="f">
                <v:path arrowok="t"/>
                <v:fill/>
              </v:shape>
              <v:shape style="position:absolute;left:7410;top:11164;width:444;height:444" coordorigin="7410,11164" coordsize="444,444" path="m7663,11164l7663,11308,7668,11330,7683,11346,7703,11354,7854,11355,7663,11164e" filled="t" fillcolor="#FFFFFF" stroked="f">
                <v:path arrowok="t"/>
                <v:fill/>
              </v:shape>
              <v:shape style="position:absolute;left:7410;top:11164;width:444;height:444" coordorigin="7410,11164" coordsize="444,444" path="m7638,11310l7592,11310,7592,11332,7642,11332,7642,11331,7638,11310e" filled="t" fillcolor="#FFFFFF" stroked="f">
                <v:path arrowok="t"/>
                <v:fill/>
              </v:shape>
              <v:shape style="position:absolute;left:7410;top:11164;width:444;height:444" coordorigin="7410,11164" coordsize="444,444" path="m7638,11246l7592,11246,7592,11267,7638,11267,7638,11246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.002pt;margin-top:0pt;width:595.278pt;height:19.842991pt;mso-position-horizontal-relative:page;mso-position-vertical-relative:page;z-index:-115" coordorigin="0,0" coordsize="11906,397">
            <v:shape style="position:absolute;left:0;top:0;width:11906;height:397" coordorigin="0,0" coordsize="11906,397" path="m0,0l11906,0,11906,397,0,397,0,0e" filled="t" fillcolor="#F7941D" stroked="f">
              <v:path arrowok="t"/>
              <v:fill/>
            </v:shape>
          </v:group>
          <w10:wrap type="none"/>
        </w:pict>
      </w:r>
      <w:r>
        <w:rPr>
          <w:rFonts w:ascii="Verdana" w:hAnsi="Verdana" w:cs="Verdana" w:eastAsia="Verdana"/>
          <w:sz w:val="48"/>
          <w:szCs w:val="48"/>
          <w:color w:val="FFFFFF"/>
          <w:spacing w:val="0"/>
          <w:w w:val="99"/>
          <w:position w:val="-1"/>
        </w:rPr>
        <w:t>Experience</w:t>
      </w:r>
      <w:r>
        <w:rPr>
          <w:rFonts w:ascii="Verdana" w:hAnsi="Verdana" w:cs="Verdana" w:eastAsia="Verdana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3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Company</w:t>
      </w:r>
      <w:r>
        <w:rPr>
          <w:rFonts w:ascii="Verdana" w:hAnsi="Verdana" w:cs="Verdana" w:eastAsia="Verdana"/>
          <w:sz w:val="20"/>
          <w:szCs w:val="20"/>
          <w:color w:val="FFFFFF"/>
          <w:spacing w:val="-1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1</w:t>
      </w:r>
      <w:r>
        <w:rPr>
          <w:rFonts w:ascii="Verdana" w:hAnsi="Verdana" w:cs="Verdana" w:eastAsia="Verdana"/>
          <w:sz w:val="20"/>
          <w:szCs w:val="20"/>
          <w:color w:val="FFFFFF"/>
          <w:spacing w:val="-1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(2006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-</w:t>
      </w:r>
      <w:r>
        <w:rPr>
          <w:rFonts w:ascii="Verdana" w:hAnsi="Verdana" w:cs="Verdana" w:eastAsia="Verdana"/>
          <w:sz w:val="20"/>
          <w:szCs w:val="20"/>
          <w:color w:val="FFFFFF"/>
          <w:spacing w:val="-1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2009)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56" w:lineRule="auto"/>
        <w:ind w:left="113" w:right="72"/>
        <w:jc w:val="both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Lorem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ipsum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dolor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sit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amet,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consectetur</w:t>
      </w:r>
      <w:r>
        <w:rPr>
          <w:rFonts w:ascii="Verdana" w:hAnsi="Verdana" w:cs="Verdana" w:eastAsia="Verdana"/>
          <w:sz w:val="20"/>
          <w:szCs w:val="20"/>
          <w:color w:val="FFFFFF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adipiscing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elit.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Cu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abitur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imperdiet,</w:t>
      </w:r>
      <w:r>
        <w:rPr>
          <w:rFonts w:ascii="Verdana" w:hAnsi="Verdana" w:cs="Verdana" w:eastAsia="Verdana"/>
          <w:sz w:val="20"/>
          <w:szCs w:val="20"/>
          <w:color w:val="FFFFFF"/>
          <w:spacing w:val="-1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urna</w:t>
      </w:r>
      <w:r>
        <w:rPr>
          <w:rFonts w:ascii="Verdana" w:hAnsi="Verdana" w:cs="Verdana" w:eastAsia="Verdana"/>
          <w:sz w:val="20"/>
          <w:szCs w:val="20"/>
          <w:color w:val="FFFFFF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sed</w:t>
      </w:r>
      <w:r>
        <w:rPr>
          <w:rFonts w:ascii="Verdana" w:hAnsi="Verdana" w:cs="Verdana" w:eastAsia="Verdana"/>
          <w:sz w:val="20"/>
          <w:szCs w:val="20"/>
          <w:color w:val="FFFFFF"/>
          <w:spacing w:val="-3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suscipit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scelerisque,</w:t>
      </w:r>
      <w:r>
        <w:rPr>
          <w:rFonts w:ascii="Verdana" w:hAnsi="Verdana" w:cs="Verdana" w:eastAsia="Verdana"/>
          <w:sz w:val="20"/>
          <w:szCs w:val="20"/>
          <w:color w:val="FFFFFF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arcu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mauris</w:t>
      </w:r>
      <w:r>
        <w:rPr>
          <w:rFonts w:ascii="Verdana" w:hAnsi="Verdana" w:cs="Verdana" w:eastAsia="Verdana"/>
          <w:sz w:val="20"/>
          <w:szCs w:val="20"/>
          <w:color w:val="FFFFFF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aliquam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lacus.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30" w:lineRule="exact"/>
        <w:ind w:left="113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32"/>
          <w:szCs w:val="32"/>
          <w:color w:val="FFFFFF"/>
          <w:spacing w:val="0"/>
          <w:w w:val="100"/>
          <w:position w:val="-2"/>
        </w:rPr>
        <w:t>.</w:t>
      </w:r>
      <w:r>
        <w:rPr>
          <w:rFonts w:ascii="Verdana" w:hAnsi="Verdana" w:cs="Verdana" w:eastAsia="Verdana"/>
          <w:sz w:val="32"/>
          <w:szCs w:val="32"/>
          <w:color w:val="FFFFFF"/>
          <w:spacing w:val="-1"/>
          <w:w w:val="100"/>
          <w:position w:val="-2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Lorem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  <w:position w:val="-8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ipsum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  <w:position w:val="-8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dolor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sit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amet,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  <w:position w:val="-8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8"/>
        </w:rPr>
        <w:t>consectetur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0" w:lineRule="exact"/>
        <w:ind w:left="113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32"/>
          <w:szCs w:val="32"/>
          <w:color w:val="FFFFFF"/>
          <w:spacing w:val="0"/>
          <w:w w:val="100"/>
        </w:rPr>
        <w:t>.</w:t>
      </w:r>
      <w:r>
        <w:rPr>
          <w:rFonts w:ascii="Verdana" w:hAnsi="Verdana" w:cs="Verdana" w:eastAsia="Verdana"/>
          <w:sz w:val="32"/>
          <w:szCs w:val="32"/>
          <w:color w:val="FFFFFF"/>
          <w:spacing w:val="-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Aliquam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molestie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augue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rhoncus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lectus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3"/>
          <w:w w:val="100"/>
          <w:position w:val="-6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estibulum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0" w:lineRule="exact"/>
        <w:ind w:left="113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32"/>
          <w:szCs w:val="32"/>
          <w:color w:val="FFFFFF"/>
          <w:spacing w:val="0"/>
          <w:w w:val="100"/>
        </w:rPr>
        <w:t>.</w:t>
      </w:r>
      <w:r>
        <w:rPr>
          <w:rFonts w:ascii="Verdana" w:hAnsi="Verdana" w:cs="Verdana" w:eastAsia="Verdana"/>
          <w:sz w:val="32"/>
          <w:szCs w:val="32"/>
          <w:color w:val="FFFFFF"/>
          <w:spacing w:val="-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Cu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  <w:position w:val="-6"/>
        </w:rPr>
        <w:t>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abitur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dignissim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  <w:position w:val="-6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estibulum</w:t>
      </w:r>
      <w:r>
        <w:rPr>
          <w:rFonts w:ascii="Verdana" w:hAnsi="Verdana" w:cs="Verdana" w:eastAsia="Verdana"/>
          <w:sz w:val="20"/>
          <w:szCs w:val="20"/>
          <w:color w:val="FFFFFF"/>
          <w:spacing w:val="-11"/>
          <w:w w:val="100"/>
          <w:position w:val="-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6"/>
        </w:rPr>
        <w:t>mauris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3" w:lineRule="exact"/>
        <w:ind w:left="113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32"/>
          <w:szCs w:val="32"/>
          <w:color w:val="FFFFFF"/>
          <w:spacing w:val="0"/>
          <w:w w:val="100"/>
          <w:position w:val="4"/>
        </w:rPr>
        <w:t>.</w:t>
      </w:r>
      <w:r>
        <w:rPr>
          <w:rFonts w:ascii="Verdana" w:hAnsi="Verdana" w:cs="Verdana" w:eastAsia="Verdana"/>
          <w:sz w:val="32"/>
          <w:szCs w:val="32"/>
          <w:color w:val="FFFFFF"/>
          <w:spacing w:val="-1"/>
          <w:w w:val="100"/>
          <w:position w:val="4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2"/>
        </w:rPr>
        <w:t>Phasellus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  <w:position w:val="-2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2"/>
        </w:rPr>
        <w:t>a</w:t>
      </w:r>
      <w:r>
        <w:rPr>
          <w:rFonts w:ascii="Verdana" w:hAnsi="Verdana" w:cs="Verdana" w:eastAsia="Verdana"/>
          <w:sz w:val="20"/>
          <w:szCs w:val="20"/>
          <w:color w:val="FFFFFF"/>
          <w:spacing w:val="-1"/>
          <w:w w:val="100"/>
          <w:position w:val="-2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2"/>
        </w:rPr>
        <w:t>turpis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2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position w:val="-2"/>
        </w:rPr>
        <w:t>lobortis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Company</w:t>
      </w:r>
      <w:r>
        <w:rPr>
          <w:rFonts w:ascii="Verdana" w:hAnsi="Verdana" w:cs="Verdana" w:eastAsia="Verdana"/>
          <w:sz w:val="20"/>
          <w:szCs w:val="20"/>
          <w:color w:val="FFFFFF"/>
          <w:spacing w:val="-1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2</w:t>
      </w:r>
      <w:r>
        <w:rPr>
          <w:rFonts w:ascii="Verdana" w:hAnsi="Verdana" w:cs="Verdana" w:eastAsia="Verdana"/>
          <w:sz w:val="20"/>
          <w:szCs w:val="20"/>
          <w:color w:val="FFFFFF"/>
          <w:spacing w:val="-1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(2009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-</w:t>
      </w:r>
      <w:r>
        <w:rPr>
          <w:rFonts w:ascii="Verdana" w:hAnsi="Verdana" w:cs="Verdana" w:eastAsia="Verdana"/>
          <w:sz w:val="20"/>
          <w:szCs w:val="20"/>
          <w:color w:val="FFFFFF"/>
          <w:spacing w:val="-1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2011)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56" w:lineRule="auto"/>
        <w:ind w:left="113" w:right="-56"/>
        <w:jc w:val="left"/>
        <w:tabs>
          <w:tab w:pos="2840" w:val="left"/>
          <w:tab w:pos="3000" w:val="left"/>
        </w:tabs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Nulla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fringilla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tempor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ab/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eget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semper</w:t>
      </w:r>
      <w:r>
        <w:rPr>
          <w:rFonts w:ascii="Verdana" w:hAnsi="Verdana" w:cs="Verdana" w:eastAsia="Verdana"/>
          <w:sz w:val="20"/>
          <w:szCs w:val="20"/>
          <w:color w:val="FFFFFF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leo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fringilla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at.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Duis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et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sapien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et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dolor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consectetur</w:t>
      </w:r>
      <w:r>
        <w:rPr>
          <w:rFonts w:ascii="Verdana" w:hAnsi="Verdana" w:cs="Verdana" w:eastAsia="Verdana"/>
          <w:sz w:val="20"/>
          <w:szCs w:val="20"/>
          <w:color w:val="FFFFFF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ultrices.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Etiam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99"/>
        </w:rPr>
        <w:t>tempus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malesuada</w:t>
      </w:r>
      <w:r>
        <w:rPr>
          <w:rFonts w:ascii="Verdana" w:hAnsi="Verdana" w:cs="Verdana" w:eastAsia="Verdana"/>
          <w:sz w:val="20"/>
          <w:szCs w:val="20"/>
          <w:color w:val="FFFFFF"/>
          <w:spacing w:val="-1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sem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blandit.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11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estibulum</w:t>
      </w:r>
      <w:r>
        <w:rPr>
          <w:rFonts w:ascii="Verdana" w:hAnsi="Verdana" w:cs="Verdana" w:eastAsia="Verdana"/>
          <w:sz w:val="20"/>
          <w:szCs w:val="20"/>
          <w:color w:val="FFFFFF"/>
          <w:spacing w:val="-1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adipiscing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sem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eget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magna</w:t>
      </w:r>
      <w:r>
        <w:rPr>
          <w:rFonts w:ascii="Verdana" w:hAnsi="Verdana" w:cs="Verdana" w:eastAsia="Verdana"/>
          <w:sz w:val="20"/>
          <w:szCs w:val="20"/>
          <w:color w:val="FFFFFF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egestas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at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3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estibulum</w:t>
      </w:r>
      <w:r>
        <w:rPr>
          <w:rFonts w:ascii="Verdana" w:hAnsi="Verdana" w:cs="Verdana" w:eastAsia="Verdana"/>
          <w:sz w:val="20"/>
          <w:szCs w:val="20"/>
          <w:color w:val="FFFFFF"/>
          <w:spacing w:val="-1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sapien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estibulum.</w:t>
      </w:r>
      <w:r>
        <w:rPr>
          <w:rFonts w:ascii="Verdana" w:hAnsi="Verdana" w:cs="Verdana" w:eastAsia="Verdana"/>
          <w:sz w:val="20"/>
          <w:szCs w:val="20"/>
          <w:color w:val="FFFFFF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In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hac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ab/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13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platea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dictumst.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Company</w:t>
      </w:r>
      <w:r>
        <w:rPr>
          <w:rFonts w:ascii="Verdana" w:hAnsi="Verdana" w:cs="Verdana" w:eastAsia="Verdana"/>
          <w:sz w:val="20"/>
          <w:szCs w:val="20"/>
          <w:color w:val="FFFFFF"/>
          <w:spacing w:val="-1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3</w:t>
      </w:r>
      <w:r>
        <w:rPr>
          <w:rFonts w:ascii="Verdana" w:hAnsi="Verdana" w:cs="Verdana" w:eastAsia="Verdana"/>
          <w:sz w:val="20"/>
          <w:szCs w:val="20"/>
          <w:color w:val="FFFFFF"/>
          <w:spacing w:val="-1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(2011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-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56" w:lineRule="auto"/>
        <w:ind w:left="113" w:right="76"/>
        <w:jc w:val="left"/>
        <w:tabs>
          <w:tab w:pos="2900" w:val="left"/>
          <w:tab w:pos="3020" w:val="left"/>
        </w:tabs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P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aesent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id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nisi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quis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felis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iaculis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aliquam.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Nulla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olutpat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nunc</w:t>
      </w:r>
      <w:r>
        <w:rPr>
          <w:rFonts w:ascii="Verdana" w:hAnsi="Verdana" w:cs="Verdana" w:eastAsia="Verdana"/>
          <w:sz w:val="20"/>
          <w:szCs w:val="20"/>
          <w:color w:val="FFFFFF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sit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amet</w:t>
      </w:r>
      <w:r>
        <w:rPr>
          <w:rFonts w:ascii="Verdana" w:hAnsi="Verdana" w:cs="Verdana" w:eastAsia="Verdana"/>
          <w:sz w:val="20"/>
          <w:szCs w:val="20"/>
          <w:color w:val="FFFFFF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ipsum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56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molestie.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11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estibulum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molestie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ipsum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vitae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ab/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vi</w:t>
      </w:r>
      <w:r>
        <w:rPr>
          <w:rFonts w:ascii="Verdana" w:hAnsi="Verdana" w:cs="Verdana" w:eastAsia="Verdana"/>
          <w:sz w:val="20"/>
          <w:szCs w:val="20"/>
          <w:color w:val="FFFFFF"/>
          <w:spacing w:val="-3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er</w:t>
      </w:r>
      <w:r>
        <w:rPr>
          <w:rFonts w:ascii="Verdana" w:hAnsi="Verdana" w:cs="Verdana" w:eastAsia="Verdana"/>
          <w:sz w:val="20"/>
          <w:szCs w:val="20"/>
          <w:color w:val="FFFFFF"/>
          <w:spacing w:val="-3"/>
          <w:w w:val="100"/>
        </w:rPr>
        <w:t>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estibulum.</w:t>
      </w:r>
      <w:r>
        <w:rPr>
          <w:rFonts w:ascii="Verdana" w:hAnsi="Verdana" w:cs="Verdana" w:eastAsia="Verdana"/>
          <w:sz w:val="20"/>
          <w:szCs w:val="20"/>
          <w:color w:val="FFFFFF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Nulla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molestie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aliquet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felis,</w:t>
      </w:r>
      <w:r>
        <w:rPr>
          <w:rFonts w:ascii="Verdana" w:hAnsi="Verdana" w:cs="Verdana" w:eastAsia="Verdana"/>
          <w:sz w:val="20"/>
          <w:szCs w:val="20"/>
          <w:color w:val="FFFFFF"/>
          <w:spacing w:val="-5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id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ornare</w:t>
      </w:r>
      <w:r>
        <w:rPr>
          <w:rFonts w:ascii="Verdana" w:hAnsi="Verdana" w:cs="Verdana" w:eastAsia="Verdana"/>
          <w:sz w:val="20"/>
          <w:szCs w:val="20"/>
          <w:color w:val="FFFFFF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est</w:t>
      </w:r>
      <w:r>
        <w:rPr>
          <w:rFonts w:ascii="Verdana" w:hAnsi="Verdana" w:cs="Verdana" w:eastAsia="Verdana"/>
          <w:sz w:val="20"/>
          <w:szCs w:val="20"/>
          <w:color w:val="FFFFFF"/>
          <w:spacing w:val="-3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aliquam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3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el.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Sed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dignissim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consequat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in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auctor</w:t>
      </w:r>
      <w:r>
        <w:rPr>
          <w:rFonts w:ascii="Verdana" w:hAnsi="Verdana" w:cs="Verdana" w:eastAsia="Verdana"/>
          <w:sz w:val="20"/>
          <w:szCs w:val="20"/>
          <w:color w:val="FFFFFF"/>
          <w:spacing w:val="-6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ligula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pharet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r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eu.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67" w:after="0" w:line="338" w:lineRule="auto"/>
        <w:ind w:left="13" w:right="922" w:firstLine="627"/>
        <w:jc w:val="left"/>
        <w:tabs>
          <w:tab w:pos="1440" w:val="left"/>
        </w:tabs>
        <w:rPr>
          <w:rFonts w:ascii="Verdana" w:hAnsi="Verdana" w:cs="Verdana" w:eastAsia="Verdana"/>
          <w:sz w:val="20"/>
          <w:szCs w:val="20"/>
        </w:rPr>
      </w:pPr>
      <w:rPr/>
      <w:r>
        <w:rPr/>
        <w:br w:type="column"/>
      </w:r>
      <w:r>
        <w:rPr>
          <w:rFonts w:ascii="Verdana" w:hAnsi="Verdana" w:cs="Verdana" w:eastAsia="Verdana"/>
          <w:sz w:val="48"/>
          <w:szCs w:val="48"/>
          <w:color w:val="FFFFFF"/>
          <w:spacing w:val="0"/>
          <w:w w:val="100"/>
        </w:rPr>
        <w:t>Skills</w:t>
      </w:r>
      <w:r>
        <w:rPr>
          <w:rFonts w:ascii="Verdana" w:hAnsi="Verdana" w:cs="Verdana" w:eastAsia="Verdana"/>
          <w:sz w:val="48"/>
          <w:szCs w:val="48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Diploma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1:</w:t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Ad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anced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Diploma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2:</w:t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Ad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anced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Diploma</w:t>
      </w:r>
      <w:r>
        <w:rPr>
          <w:rFonts w:ascii="Verdana" w:hAnsi="Verdana" w:cs="Verdana" w:eastAsia="Verdana"/>
          <w:sz w:val="20"/>
          <w:szCs w:val="20"/>
          <w:color w:val="FFFFFF"/>
          <w:spacing w:val="-9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  <w:t>3:</w:t>
        <w:tab/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  <w:b/>
          <w:bCs/>
        </w:rPr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Medium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0" w:right="-20"/>
        <w:jc w:val="left"/>
        <w:rPr>
          <w:rFonts w:ascii="Verdana" w:hAnsi="Verdana" w:cs="Verdana" w:eastAsia="Verdana"/>
          <w:sz w:val="48"/>
          <w:szCs w:val="48"/>
        </w:rPr>
      </w:pPr>
      <w:rPr/>
      <w:r>
        <w:rPr>
          <w:rFonts w:ascii="Verdana" w:hAnsi="Verdana" w:cs="Verdana" w:eastAsia="Verdana"/>
          <w:sz w:val="48"/>
          <w:szCs w:val="48"/>
          <w:color w:val="FFFFFF"/>
          <w:spacing w:val="-12"/>
          <w:w w:val="100"/>
        </w:rPr>
        <w:t>R</w:t>
      </w:r>
      <w:r>
        <w:rPr>
          <w:rFonts w:ascii="Verdana" w:hAnsi="Verdana" w:cs="Verdana" w:eastAsia="Verdana"/>
          <w:sz w:val="48"/>
          <w:szCs w:val="48"/>
          <w:color w:val="FFFFFF"/>
          <w:spacing w:val="0"/>
          <w:w w:val="100"/>
        </w:rPr>
        <w:t>eferences</w:t>
      </w:r>
      <w:r>
        <w:rPr>
          <w:rFonts w:ascii="Verdana" w:hAnsi="Verdana" w:cs="Verdana" w:eastAsia="Verdana"/>
          <w:sz w:val="48"/>
          <w:szCs w:val="48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-10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estibulum</w:t>
      </w:r>
      <w:r>
        <w:rPr>
          <w:rFonts w:ascii="Verdana" w:hAnsi="Verdana" w:cs="Verdana" w:eastAsia="Verdana"/>
          <w:sz w:val="20"/>
          <w:szCs w:val="20"/>
          <w:color w:val="FFFFFF"/>
          <w:spacing w:val="-1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posuere</w:t>
      </w:r>
      <w:r>
        <w:rPr>
          <w:rFonts w:ascii="Verdana" w:hAnsi="Verdana" w:cs="Verdana" w:eastAsia="Verdana"/>
          <w:sz w:val="20"/>
          <w:szCs w:val="20"/>
          <w:color w:val="FFFFFF"/>
          <w:spacing w:val="-8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scelerisque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01" w:right="-20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consequat</w:t>
      </w:r>
      <w:r>
        <w:rPr>
          <w:rFonts w:ascii="Verdana" w:hAnsi="Verdana" w:cs="Verdana" w:eastAsia="Verdana"/>
          <w:sz w:val="20"/>
          <w:szCs w:val="20"/>
          <w:color w:val="FFFFFF"/>
          <w:spacing w:val="-1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ac</w:t>
      </w:r>
      <w:r>
        <w:rPr>
          <w:rFonts w:ascii="Verdana" w:hAnsi="Verdana" w:cs="Verdana" w:eastAsia="Verdana"/>
          <w:sz w:val="20"/>
          <w:szCs w:val="20"/>
          <w:color w:val="FFFFFF"/>
          <w:spacing w:val="-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tempor</w:t>
      </w:r>
      <w:r>
        <w:rPr>
          <w:rFonts w:ascii="Verdana" w:hAnsi="Verdana" w:cs="Verdana" w:eastAsia="Verdana"/>
          <w:sz w:val="20"/>
          <w:szCs w:val="20"/>
          <w:color w:val="FFFFFF"/>
          <w:spacing w:val="-7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libero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p>
      <w:pPr>
        <w:spacing w:before="37" w:after="0" w:line="276" w:lineRule="auto"/>
        <w:ind w:left="350" w:right="704" w:firstLine="521"/>
        <w:jc w:val="left"/>
        <w:rPr>
          <w:rFonts w:ascii="Verdana" w:hAnsi="Verdana" w:cs="Verdana" w:eastAsia="Verdana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Suspendisse</w:t>
      </w:r>
      <w:r>
        <w:rPr>
          <w:rFonts w:ascii="Verdana" w:hAnsi="Verdana" w:cs="Verdana" w:eastAsia="Verdana"/>
          <w:sz w:val="20"/>
          <w:szCs w:val="20"/>
          <w:color w:val="FFFFFF"/>
          <w:spacing w:val="-12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vitae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-4"/>
          <w:w w:val="100"/>
        </w:rPr>
        <w:t>v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allis</w:t>
      </w:r>
      <w:r>
        <w:rPr>
          <w:rFonts w:ascii="Verdana" w:hAnsi="Verdana" w:cs="Verdana" w:eastAsia="Verdana"/>
          <w:sz w:val="20"/>
          <w:szCs w:val="20"/>
          <w:color w:val="FFFFFF"/>
          <w:spacing w:val="-1"/>
          <w:w w:val="100"/>
        </w:rPr>
        <w:t> </w:t>
      </w:r>
      <w:r>
        <w:rPr>
          <w:rFonts w:ascii="Verdana" w:hAnsi="Verdana" w:cs="Verdana" w:eastAsia="Verdana"/>
          <w:sz w:val="20"/>
          <w:szCs w:val="20"/>
          <w:color w:val="FFFFFF"/>
          <w:spacing w:val="0"/>
          <w:w w:val="100"/>
        </w:rPr>
        <w:t>ante.</w:t>
      </w:r>
      <w:r>
        <w:rPr>
          <w:rFonts w:ascii="Verdana" w:hAnsi="Verdana" w:cs="Verdana" w:eastAsia="Verdana"/>
          <w:sz w:val="20"/>
          <w:szCs w:val="20"/>
          <w:color w:val="000000"/>
          <w:spacing w:val="0"/>
          <w:w w:val="100"/>
        </w:rPr>
      </w:r>
    </w:p>
    <w:sectPr>
      <w:type w:val="continuous"/>
      <w:pgSz w:w="11920" w:h="16840"/>
      <w:pgMar w:top="1000" w:bottom="280" w:left="1020" w:right="1080"/>
      <w:cols w:num="2" w:equalWidth="0">
        <w:col w:w="5846" w:space="522"/>
        <w:col w:w="34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y-name@mye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CV_design_19</dc:title>
  <dcterms:created xsi:type="dcterms:W3CDTF">2013-02-20T12:52:36Z</dcterms:created>
  <dcterms:modified xsi:type="dcterms:W3CDTF">2013-02-20T12:52:36Z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